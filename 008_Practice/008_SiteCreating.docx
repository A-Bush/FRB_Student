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F24019" w:rsidRDefault="00FD5E05" w:rsidP="0053294F">
      <w:pPr>
        <w:jc w:val="center"/>
        <w:rPr>
          <w:rStyle w:val="af0"/>
          <w:rFonts w:ascii="Segoe UI" w:hAnsi="Segoe UI" w:cs="Segoe UI"/>
          <w:sz w:val="40"/>
          <w:szCs w:val="40"/>
        </w:rPr>
      </w:pPr>
      <w:r>
        <w:rPr>
          <w:rStyle w:val="af0"/>
          <w:rFonts w:ascii="Segoe UI" w:hAnsi="Segoe UI" w:cs="Segoe UI"/>
          <w:sz w:val="40"/>
          <w:szCs w:val="40"/>
        </w:rPr>
        <w:t>Создание сайта по макету</w:t>
      </w:r>
    </w:p>
    <w:p w:rsidR="003C5E46" w:rsidRPr="00F24019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F24019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F24019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F24019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F24019" w:rsidRDefault="009679A4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F24019">
              <w:rPr>
                <w:rFonts w:asciiTheme="minorHAnsi" w:hAnsiTheme="minorHAnsi" w:cstheme="minorHAnsi"/>
                <w:bCs/>
                <w:lang w:val="en-US"/>
              </w:rPr>
              <w:t>8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F24019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F24019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F24019" w:rsidRDefault="00B3383F" w:rsidP="00CD3801">
            <w:pPr>
              <w:rPr>
                <w:rFonts w:asciiTheme="minorHAnsi" w:hAnsiTheme="minorHAnsi" w:cstheme="minorHAnsi"/>
                <w:b/>
                <w:bCs/>
              </w:rPr>
            </w:pPr>
            <w:r w:rsidRPr="00F24019">
              <w:rPr>
                <w:rFonts w:asciiTheme="minorHAnsi" w:hAnsiTheme="minorHAnsi" w:cstheme="minorHAnsi"/>
                <w:lang w:val="en-US"/>
              </w:rPr>
              <w:t>HTML, CSS</w:t>
            </w:r>
          </w:p>
        </w:tc>
      </w:tr>
      <w:tr w:rsidR="00197971" w:rsidRPr="00F2401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F24019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F24019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F24019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F24019" w:rsidRDefault="00197971" w:rsidP="00CD3801">
            <w:pPr>
              <w:pStyle w:val="1"/>
              <w:rPr>
                <w:rFonts w:asciiTheme="minorHAnsi" w:hAnsiTheme="minorHAnsi" w:cstheme="minorHAnsi"/>
              </w:rPr>
            </w:pPr>
            <w:r w:rsidRPr="00F24019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F24019" w:rsidRDefault="0078010D" w:rsidP="00532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Компьютер с установленным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0720DA" w:rsidRPr="00F24019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F24019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Обзор, цель и назначение урока</w:t>
      </w:r>
    </w:p>
    <w:p w:rsidR="000720DA" w:rsidRPr="00F24019" w:rsidRDefault="000720DA" w:rsidP="0053294F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A35C34" w:rsidRPr="00F24019" w:rsidRDefault="00DE5C79" w:rsidP="0053294F">
      <w:pPr>
        <w:pStyle w:val="af1"/>
        <w:rPr>
          <w:rStyle w:val="af0"/>
          <w:rFonts w:asciiTheme="minorHAnsi" w:hAnsiTheme="minorHAnsi" w:cstheme="minorHAnsi"/>
          <w:b w:val="0"/>
          <w:sz w:val="20"/>
          <w:szCs w:val="20"/>
        </w:rPr>
      </w:pPr>
      <w:r w:rsidRPr="00F24019">
        <w:rPr>
          <w:rFonts w:asciiTheme="minorHAnsi" w:hAnsiTheme="minorHAnsi" w:cstheme="minorHAnsi"/>
          <w:bCs/>
          <w:smallCaps/>
          <w:sz w:val="20"/>
          <w:szCs w:val="20"/>
        </w:rPr>
        <w:t xml:space="preserve">  </w:t>
      </w:r>
      <w:r w:rsidR="00863980" w:rsidRPr="00F24019">
        <w:rPr>
          <w:rFonts w:asciiTheme="minorHAnsi" w:hAnsiTheme="minorHAnsi" w:cstheme="minorHAnsi"/>
          <w:bCs/>
          <w:smallCaps/>
          <w:sz w:val="20"/>
          <w:szCs w:val="20"/>
        </w:rPr>
        <w:t xml:space="preserve">  </w:t>
      </w:r>
      <w:r w:rsidR="00A35C34" w:rsidRPr="00F24019">
        <w:rPr>
          <w:rFonts w:asciiTheme="minorHAnsi" w:hAnsiTheme="minorHAnsi" w:cstheme="minorHAnsi"/>
          <w:bCs/>
          <w:smallCaps/>
          <w:sz w:val="20"/>
          <w:szCs w:val="20"/>
        </w:rPr>
        <w:t xml:space="preserve"> </w:t>
      </w:r>
      <w:r w:rsidR="00566D34" w:rsidRPr="00F24019">
        <w:rPr>
          <w:rFonts w:asciiTheme="minorHAnsi" w:hAnsiTheme="minorHAnsi" w:cstheme="minorHAnsi"/>
          <w:bCs/>
          <w:smallCaps/>
          <w:sz w:val="20"/>
          <w:szCs w:val="20"/>
        </w:rPr>
        <w:t xml:space="preserve">   </w:t>
      </w:r>
      <w:r w:rsidR="00946E02" w:rsidRPr="00F24019">
        <w:rPr>
          <w:rFonts w:asciiTheme="minorHAnsi" w:hAnsiTheme="minorHAnsi" w:cstheme="minorHAnsi"/>
          <w:sz w:val="20"/>
          <w:szCs w:val="20"/>
        </w:rPr>
        <w:t>Создание элементарного сайта</w:t>
      </w:r>
      <w:r w:rsidR="00566D34" w:rsidRPr="00F24019">
        <w:rPr>
          <w:rFonts w:asciiTheme="minorHAnsi" w:hAnsiTheme="minorHAnsi" w:cstheme="minorHAnsi"/>
          <w:sz w:val="20"/>
          <w:szCs w:val="20"/>
        </w:rPr>
        <w:t>.</w:t>
      </w:r>
    </w:p>
    <w:p w:rsidR="00980C59" w:rsidRPr="00F24019" w:rsidRDefault="000720DA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ab/>
      </w:r>
    </w:p>
    <w:p w:rsidR="000720DA" w:rsidRPr="00F24019" w:rsidRDefault="000720DA" w:rsidP="00F2401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Изучив материал данного занятия, учащийся сможет:</w:t>
      </w:r>
    </w:p>
    <w:p w:rsidR="003C5E46" w:rsidRPr="00F24019" w:rsidRDefault="00566D34" w:rsidP="0053294F">
      <w:pPr>
        <w:pStyle w:val="a0"/>
        <w:tabs>
          <w:tab w:val="left" w:pos="1365"/>
        </w:tabs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ab/>
      </w:r>
    </w:p>
    <w:p w:rsidR="00566D34" w:rsidRPr="00F24019" w:rsidRDefault="00F24019" w:rsidP="0053294F">
      <w:pPr>
        <w:pStyle w:val="af1"/>
        <w:numPr>
          <w:ilvl w:val="0"/>
          <w:numId w:val="20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F24019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Пройти тест по всему пройденному материалу</w:t>
      </w:r>
      <w:r w:rsidR="0053294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566D34" w:rsidRPr="00F24019" w:rsidRDefault="00F24019" w:rsidP="0053294F">
      <w:pPr>
        <w:pStyle w:val="af1"/>
        <w:numPr>
          <w:ilvl w:val="0"/>
          <w:numId w:val="20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Сверстать сайт по макету 1 или 2.</w:t>
      </w:r>
    </w:p>
    <w:p w:rsidR="00A35C34" w:rsidRPr="00F24019" w:rsidRDefault="00A35C34" w:rsidP="00A35C34">
      <w:pPr>
        <w:autoSpaceDE w:val="0"/>
        <w:autoSpaceDN w:val="0"/>
        <w:adjustRightInd w:val="0"/>
        <w:rPr>
          <w:rFonts w:asciiTheme="minorHAnsi" w:hAnsiTheme="minorHAnsi" w:cstheme="minorHAnsi"/>
          <w:b/>
          <w:i/>
          <w:noProof/>
        </w:rPr>
      </w:pPr>
    </w:p>
    <w:p w:rsidR="000720DA" w:rsidRPr="00F24019" w:rsidRDefault="000720DA" w:rsidP="00F2401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Содержание урока</w:t>
      </w:r>
    </w:p>
    <w:p w:rsidR="004D0DE7" w:rsidRPr="00F24019" w:rsidRDefault="004D0DE7" w:rsidP="0053294F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566D34" w:rsidRPr="00F24019" w:rsidRDefault="0053294F" w:rsidP="0053294F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Прохождение теста.</w:t>
      </w:r>
    </w:p>
    <w:p w:rsidR="005F348A" w:rsidRPr="00F24019" w:rsidRDefault="009679A4" w:rsidP="0053294F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F24019">
        <w:rPr>
          <w:rFonts w:asciiTheme="minorHAnsi" w:hAnsiTheme="minorHAnsi" w:cstheme="minorHAnsi"/>
        </w:rPr>
        <w:t>Верстка сайта по макету</w:t>
      </w:r>
      <w:r w:rsidR="0053294F">
        <w:rPr>
          <w:rFonts w:asciiTheme="minorHAnsi" w:hAnsiTheme="minorHAnsi" w:cstheme="minorHAnsi"/>
        </w:rPr>
        <w:t>.</w:t>
      </w:r>
    </w:p>
    <w:p w:rsidR="009679A4" w:rsidRPr="00F24019" w:rsidRDefault="009679A4" w:rsidP="009679A4">
      <w:pPr>
        <w:pStyle w:val="ab"/>
        <w:spacing w:line="276" w:lineRule="auto"/>
        <w:rPr>
          <w:rFonts w:asciiTheme="minorHAnsi" w:hAnsiTheme="minorHAnsi" w:cstheme="minorHAnsi"/>
        </w:rPr>
      </w:pPr>
    </w:p>
    <w:p w:rsidR="000720DA" w:rsidRPr="00F24019" w:rsidRDefault="000720DA" w:rsidP="00F2401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Резюме</w:t>
      </w:r>
    </w:p>
    <w:p w:rsidR="00290348" w:rsidRPr="00F24019" w:rsidRDefault="00863980" w:rsidP="00863980">
      <w:pPr>
        <w:pStyle w:val="a0"/>
        <w:tabs>
          <w:tab w:val="left" w:pos="373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ab/>
      </w:r>
    </w:p>
    <w:p w:rsidR="00F71C16" w:rsidRPr="00F24019" w:rsidRDefault="00635122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Первым этапом после получения тех</w:t>
      </w:r>
      <w:r w:rsidR="00F24019">
        <w:rPr>
          <w:rFonts w:asciiTheme="minorHAnsi" w:hAnsiTheme="minorHAnsi" w:cstheme="minorHAnsi"/>
          <w:sz w:val="20"/>
          <w:szCs w:val="20"/>
        </w:rPr>
        <w:t>.</w:t>
      </w:r>
      <w:r w:rsidR="0053294F">
        <w:rPr>
          <w:rFonts w:asciiTheme="minorHAnsi" w:hAnsiTheme="minorHAnsi" w:cstheme="minorHAnsi"/>
          <w:sz w:val="20"/>
          <w:szCs w:val="20"/>
        </w:rPr>
        <w:t xml:space="preserve"> </w:t>
      </w:r>
      <w:r w:rsidRPr="00F24019">
        <w:rPr>
          <w:rFonts w:asciiTheme="minorHAnsi" w:hAnsiTheme="minorHAnsi" w:cstheme="minorHAnsi"/>
          <w:sz w:val="20"/>
          <w:szCs w:val="20"/>
        </w:rPr>
        <w:t>задания является создание макета и нарезка всех необходимы</w:t>
      </w:r>
      <w:r w:rsidR="00F71C16" w:rsidRPr="00F24019">
        <w:rPr>
          <w:rFonts w:asciiTheme="minorHAnsi" w:hAnsiTheme="minorHAnsi" w:cstheme="minorHAnsi"/>
          <w:sz w:val="20"/>
          <w:szCs w:val="20"/>
        </w:rPr>
        <w:t>х элементов.</w:t>
      </w:r>
    </w:p>
    <w:p w:rsidR="00F71C16" w:rsidRPr="00F24019" w:rsidRDefault="00F71C16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Нарезать изображения необходимо таким образом</w:t>
      </w:r>
      <w:r w:rsidR="00F24019">
        <w:rPr>
          <w:rFonts w:asciiTheme="minorHAnsi" w:hAnsiTheme="minorHAnsi" w:cstheme="minorHAnsi"/>
          <w:sz w:val="20"/>
          <w:szCs w:val="20"/>
        </w:rPr>
        <w:t>,</w:t>
      </w:r>
      <w:r w:rsidRPr="00F24019">
        <w:rPr>
          <w:rFonts w:asciiTheme="minorHAnsi" w:hAnsiTheme="minorHAnsi" w:cstheme="minorHAnsi"/>
          <w:sz w:val="20"/>
          <w:szCs w:val="20"/>
        </w:rPr>
        <w:t xml:space="preserve"> чтобы они были минимальных размеров и максимально оптимально использовались в верстке.</w:t>
      </w:r>
    </w:p>
    <w:p w:rsidR="00F71C16" w:rsidRPr="00F24019" w:rsidRDefault="00F71C16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Далее необходимо сверстать сайт. Чаще всего это делается при помощи дивов, но если необходимо верстать таблицу, то намного комфортнее использовать таблицы.</w:t>
      </w:r>
    </w:p>
    <w:p w:rsidR="00F71C16" w:rsidRPr="00F24019" w:rsidRDefault="00F71C16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После создания страницы, следует создать остальные страницы и изменить их необходимым образом.</w:t>
      </w:r>
    </w:p>
    <w:p w:rsidR="00946E02" w:rsidRPr="00F24019" w:rsidRDefault="00946E02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Навигацию по сайту следует сделать через элемент «Меню»</w:t>
      </w:r>
      <w:r w:rsidR="00F24019">
        <w:rPr>
          <w:rFonts w:asciiTheme="minorHAnsi" w:hAnsiTheme="minorHAnsi" w:cstheme="minorHAnsi"/>
          <w:sz w:val="20"/>
          <w:szCs w:val="20"/>
        </w:rPr>
        <w:t>,</w:t>
      </w:r>
      <w:r w:rsidRPr="00F24019">
        <w:rPr>
          <w:rFonts w:asciiTheme="minorHAnsi" w:hAnsiTheme="minorHAnsi" w:cstheme="minorHAnsi"/>
          <w:sz w:val="20"/>
          <w:szCs w:val="20"/>
        </w:rPr>
        <w:t xml:space="preserve"> где с помощью ссылок на другие страницы реализовать целостную  модель сайта.</w:t>
      </w:r>
    </w:p>
    <w:p w:rsidR="00566D34" w:rsidRPr="00F24019" w:rsidRDefault="00946E02" w:rsidP="0053294F">
      <w:pPr>
        <w:pStyle w:val="af1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4019">
        <w:rPr>
          <w:rFonts w:asciiTheme="minorHAnsi" w:hAnsiTheme="minorHAnsi" w:cstheme="minorHAnsi"/>
          <w:sz w:val="20"/>
          <w:szCs w:val="20"/>
        </w:rPr>
        <w:t>Финальной стадией является проверка вашего сайта на крос</w:t>
      </w:r>
      <w:r w:rsidR="00F24019">
        <w:rPr>
          <w:rFonts w:asciiTheme="minorHAnsi" w:hAnsiTheme="minorHAnsi" w:cstheme="minorHAnsi"/>
          <w:sz w:val="20"/>
          <w:szCs w:val="20"/>
        </w:rPr>
        <w:t>с</w:t>
      </w:r>
      <w:r w:rsidRPr="00F24019">
        <w:rPr>
          <w:rFonts w:asciiTheme="minorHAnsi" w:hAnsiTheme="minorHAnsi" w:cstheme="minorHAnsi"/>
          <w:sz w:val="20"/>
          <w:szCs w:val="20"/>
        </w:rPr>
        <w:t xml:space="preserve">браузерность. Проверьте вашу работу в основных браузерах </w:t>
      </w:r>
      <w:r w:rsidRPr="00F24019">
        <w:rPr>
          <w:rFonts w:asciiTheme="minorHAnsi" w:hAnsiTheme="minorHAnsi" w:cstheme="minorHAnsi"/>
          <w:sz w:val="20"/>
          <w:szCs w:val="20"/>
          <w:lang w:val="en-US"/>
        </w:rPr>
        <w:t>MozillaFireFox</w:t>
      </w:r>
      <w:r w:rsidRPr="00F24019">
        <w:rPr>
          <w:rFonts w:asciiTheme="minorHAnsi" w:hAnsiTheme="minorHAnsi" w:cstheme="minorHAnsi"/>
          <w:sz w:val="20"/>
          <w:szCs w:val="20"/>
        </w:rPr>
        <w:t xml:space="preserve">, </w:t>
      </w:r>
      <w:r w:rsidRPr="00F24019">
        <w:rPr>
          <w:rFonts w:asciiTheme="minorHAnsi" w:hAnsiTheme="minorHAnsi" w:cstheme="minorHAnsi"/>
          <w:sz w:val="20"/>
          <w:szCs w:val="20"/>
          <w:lang w:val="en-US"/>
        </w:rPr>
        <w:t>GoogleChrom</w:t>
      </w:r>
      <w:r w:rsidR="0053294F">
        <w:rPr>
          <w:rFonts w:asciiTheme="minorHAnsi" w:hAnsiTheme="minorHAnsi" w:cstheme="minorHAnsi"/>
          <w:sz w:val="20"/>
          <w:szCs w:val="20"/>
          <w:lang w:val="en-US"/>
        </w:rPr>
        <w:t>e</w:t>
      </w:r>
      <w:r w:rsidRPr="00F24019">
        <w:rPr>
          <w:rFonts w:asciiTheme="minorHAnsi" w:hAnsiTheme="minorHAnsi" w:cstheme="minorHAnsi"/>
          <w:sz w:val="20"/>
          <w:szCs w:val="20"/>
        </w:rPr>
        <w:t xml:space="preserve">, </w:t>
      </w:r>
      <w:r w:rsidRPr="00F24019">
        <w:rPr>
          <w:rFonts w:asciiTheme="minorHAnsi" w:hAnsiTheme="minorHAnsi" w:cstheme="minorHAnsi"/>
          <w:sz w:val="20"/>
          <w:szCs w:val="20"/>
          <w:lang w:val="en-US"/>
        </w:rPr>
        <w:t>Opera</w:t>
      </w:r>
      <w:r w:rsidRPr="00F24019">
        <w:rPr>
          <w:rFonts w:asciiTheme="minorHAnsi" w:hAnsiTheme="minorHAnsi" w:cstheme="minorHAnsi"/>
          <w:sz w:val="20"/>
          <w:szCs w:val="20"/>
        </w:rPr>
        <w:t xml:space="preserve">, </w:t>
      </w:r>
      <w:r w:rsidRPr="00F24019">
        <w:rPr>
          <w:rFonts w:asciiTheme="minorHAnsi" w:hAnsiTheme="minorHAnsi" w:cstheme="minorHAnsi"/>
          <w:sz w:val="20"/>
          <w:szCs w:val="20"/>
          <w:lang w:val="en-US"/>
        </w:rPr>
        <w:t>InternetExplorer</w:t>
      </w:r>
      <w:r w:rsidRPr="00F24019">
        <w:rPr>
          <w:rFonts w:asciiTheme="minorHAnsi" w:hAnsiTheme="minorHAnsi" w:cstheme="minorHAnsi"/>
          <w:sz w:val="20"/>
          <w:szCs w:val="20"/>
        </w:rPr>
        <w:t>.</w:t>
      </w:r>
      <w:r w:rsidR="00F71C16" w:rsidRPr="00F24019">
        <w:rPr>
          <w:rFonts w:asciiTheme="minorHAnsi" w:hAnsiTheme="minorHAnsi" w:cstheme="minorHAnsi"/>
          <w:sz w:val="20"/>
          <w:szCs w:val="20"/>
        </w:rPr>
        <w:t xml:space="preserve"> </w:t>
      </w:r>
      <w:r w:rsidR="00635122" w:rsidRPr="00F240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94BCF" w:rsidRPr="00F24019" w:rsidRDefault="00694BCF" w:rsidP="00694BCF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</w:p>
    <w:p w:rsidR="000720DA" w:rsidRPr="00F24019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Закрепление материала</w:t>
      </w:r>
    </w:p>
    <w:p w:rsidR="000720DA" w:rsidRPr="00F24019" w:rsidRDefault="000720DA" w:rsidP="00CD3801">
      <w:pPr>
        <w:rPr>
          <w:rFonts w:asciiTheme="minorHAnsi" w:hAnsiTheme="minorHAnsi" w:cstheme="minorHAnsi"/>
        </w:rPr>
      </w:pPr>
    </w:p>
    <w:p w:rsidR="00566D34" w:rsidRPr="00F24019" w:rsidRDefault="009679A4" w:rsidP="00566D34">
      <w:pPr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F24019">
        <w:rPr>
          <w:rFonts w:asciiTheme="minorHAnsi" w:hAnsiTheme="minorHAnsi" w:cstheme="minorHAnsi"/>
          <w:noProof/>
        </w:rPr>
        <w:t>Какие этапы создания сайта вы сегодня прошли?</w:t>
      </w:r>
    </w:p>
    <w:p w:rsidR="009679A4" w:rsidRPr="00F24019" w:rsidRDefault="009679A4" w:rsidP="00566D34">
      <w:pPr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F24019">
        <w:rPr>
          <w:rFonts w:asciiTheme="minorHAnsi" w:hAnsiTheme="minorHAnsi" w:cstheme="minorHAnsi"/>
          <w:noProof/>
        </w:rPr>
        <w:t>Что такое макет сайта?</w:t>
      </w:r>
    </w:p>
    <w:p w:rsidR="009679A4" w:rsidRPr="00F24019" w:rsidRDefault="009679A4" w:rsidP="00566D34">
      <w:pPr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F24019">
        <w:rPr>
          <w:rFonts w:asciiTheme="minorHAnsi" w:hAnsiTheme="minorHAnsi" w:cstheme="minorHAnsi"/>
          <w:noProof/>
        </w:rPr>
        <w:t>Что такое тех</w:t>
      </w:r>
      <w:r w:rsidR="00F24019">
        <w:rPr>
          <w:rFonts w:asciiTheme="minorHAnsi" w:hAnsiTheme="minorHAnsi" w:cstheme="minorHAnsi"/>
          <w:noProof/>
        </w:rPr>
        <w:t>.</w:t>
      </w:r>
      <w:r w:rsidR="0053294F">
        <w:rPr>
          <w:rFonts w:asciiTheme="minorHAnsi" w:hAnsiTheme="minorHAnsi" w:cstheme="minorHAnsi"/>
          <w:noProof/>
          <w:lang w:val="en-US"/>
        </w:rPr>
        <w:t xml:space="preserve"> </w:t>
      </w:r>
      <w:r w:rsidRPr="00F24019">
        <w:rPr>
          <w:rFonts w:asciiTheme="minorHAnsi" w:hAnsiTheme="minorHAnsi" w:cstheme="minorHAnsi"/>
          <w:noProof/>
        </w:rPr>
        <w:t>задание?</w:t>
      </w:r>
    </w:p>
    <w:p w:rsidR="00946E02" w:rsidRPr="00F24019" w:rsidRDefault="00946E02" w:rsidP="00566D34">
      <w:pPr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F24019">
        <w:rPr>
          <w:rFonts w:asciiTheme="minorHAnsi" w:hAnsiTheme="minorHAnsi" w:cstheme="minorHAnsi"/>
          <w:noProof/>
        </w:rPr>
        <w:t>Какие проблемы крос</w:t>
      </w:r>
      <w:r w:rsidR="00F24019">
        <w:rPr>
          <w:rFonts w:asciiTheme="minorHAnsi" w:hAnsiTheme="minorHAnsi" w:cstheme="minorHAnsi"/>
          <w:noProof/>
        </w:rPr>
        <w:t>с</w:t>
      </w:r>
      <w:r w:rsidRPr="00F24019">
        <w:rPr>
          <w:rFonts w:asciiTheme="minorHAnsi" w:hAnsiTheme="minorHAnsi" w:cstheme="minorHAnsi"/>
          <w:noProof/>
        </w:rPr>
        <w:t>браузерности вы встречали?</w:t>
      </w:r>
    </w:p>
    <w:p w:rsidR="0035379E" w:rsidRPr="00F24019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F24019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Дополнительное задание</w:t>
      </w:r>
    </w:p>
    <w:p w:rsidR="00290348" w:rsidRPr="00F24019" w:rsidRDefault="00290348" w:rsidP="00CD3801">
      <w:pPr>
        <w:rPr>
          <w:rFonts w:asciiTheme="minorHAnsi" w:hAnsiTheme="minorHAnsi" w:cstheme="minorHAnsi"/>
        </w:rPr>
      </w:pPr>
    </w:p>
    <w:p w:rsidR="004D0DE7" w:rsidRPr="00F24019" w:rsidRDefault="009679A4" w:rsidP="0053294F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24019">
        <w:rPr>
          <w:rFonts w:asciiTheme="minorHAnsi" w:hAnsiTheme="minorHAnsi" w:cstheme="minorHAnsi"/>
        </w:rPr>
        <w:t>Сделайте сверху меню переключения языков и ссылки на соц</w:t>
      </w:r>
      <w:r w:rsidR="00F24019">
        <w:rPr>
          <w:rFonts w:asciiTheme="minorHAnsi" w:hAnsiTheme="minorHAnsi" w:cstheme="minorHAnsi"/>
        </w:rPr>
        <w:t>.</w:t>
      </w:r>
      <w:r w:rsidR="0053294F" w:rsidRPr="0053294F">
        <w:rPr>
          <w:rFonts w:asciiTheme="minorHAnsi" w:hAnsiTheme="minorHAnsi" w:cstheme="minorHAnsi"/>
        </w:rPr>
        <w:t xml:space="preserve"> </w:t>
      </w:r>
      <w:r w:rsidRPr="00F24019">
        <w:rPr>
          <w:rFonts w:asciiTheme="minorHAnsi" w:hAnsiTheme="minorHAnsi" w:cstheme="minorHAnsi"/>
        </w:rPr>
        <w:t>сети не как простые картинки</w:t>
      </w:r>
      <w:r w:rsidR="00F24019">
        <w:rPr>
          <w:rFonts w:asciiTheme="minorHAnsi" w:hAnsiTheme="minorHAnsi" w:cstheme="minorHAnsi"/>
        </w:rPr>
        <w:t>,</w:t>
      </w:r>
      <w:r w:rsidRPr="00F24019">
        <w:rPr>
          <w:rFonts w:asciiTheme="minorHAnsi" w:hAnsiTheme="minorHAnsi" w:cstheme="minorHAnsi"/>
        </w:rPr>
        <w:t xml:space="preserve"> а как реальные ссылки.</w:t>
      </w:r>
    </w:p>
    <w:p w:rsidR="00946E02" w:rsidRPr="00F24019" w:rsidRDefault="00946E02" w:rsidP="0053294F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24019">
        <w:rPr>
          <w:rFonts w:asciiTheme="minorHAnsi" w:hAnsiTheme="minorHAnsi" w:cstheme="minorHAnsi"/>
        </w:rPr>
        <w:t>Проверьте ваш сайт на крос</w:t>
      </w:r>
      <w:r w:rsidR="00F24019">
        <w:rPr>
          <w:rFonts w:asciiTheme="minorHAnsi" w:hAnsiTheme="minorHAnsi" w:cstheme="minorHAnsi"/>
        </w:rPr>
        <w:t>с</w:t>
      </w:r>
      <w:r w:rsidRPr="00F24019">
        <w:rPr>
          <w:rFonts w:asciiTheme="minorHAnsi" w:hAnsiTheme="minorHAnsi" w:cstheme="minorHAnsi"/>
        </w:rPr>
        <w:t>браузерность.</w:t>
      </w:r>
    </w:p>
    <w:p w:rsidR="00E857BF" w:rsidRPr="00F24019" w:rsidRDefault="00E857BF" w:rsidP="00CD3801">
      <w:pPr>
        <w:rPr>
          <w:rFonts w:asciiTheme="minorHAnsi" w:hAnsiTheme="minorHAnsi" w:cstheme="minorHAnsi"/>
        </w:rPr>
      </w:pPr>
    </w:p>
    <w:p w:rsidR="00E857BF" w:rsidRPr="00F24019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Самостоятельная деятельность учащегося</w:t>
      </w:r>
    </w:p>
    <w:p w:rsidR="00E857BF" w:rsidRPr="00F24019" w:rsidRDefault="00E857BF" w:rsidP="003A4848">
      <w:pPr>
        <w:spacing w:line="276" w:lineRule="auto"/>
        <w:rPr>
          <w:rFonts w:asciiTheme="minorHAnsi" w:hAnsiTheme="minorHAnsi" w:cstheme="minorHAnsi"/>
        </w:rPr>
      </w:pPr>
    </w:p>
    <w:p w:rsidR="009679A4" w:rsidRDefault="009679A4" w:rsidP="009679A4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F24019">
        <w:rPr>
          <w:rFonts w:asciiTheme="minorHAnsi" w:hAnsiTheme="minorHAnsi" w:cstheme="minorHAnsi"/>
        </w:rPr>
        <w:t>Доработайте дизайн, создайте одну</w:t>
      </w:r>
      <w:r w:rsidR="00F24019">
        <w:rPr>
          <w:rFonts w:asciiTheme="minorHAnsi" w:hAnsiTheme="minorHAnsi" w:cstheme="minorHAnsi"/>
        </w:rPr>
        <w:t>-</w:t>
      </w:r>
      <w:r w:rsidRPr="00F24019">
        <w:rPr>
          <w:rFonts w:asciiTheme="minorHAnsi" w:hAnsiTheme="minorHAnsi" w:cstheme="minorHAnsi"/>
        </w:rPr>
        <w:t>две страницы на свое усмотрение.</w:t>
      </w:r>
    </w:p>
    <w:p w:rsidR="00F24019" w:rsidRPr="00F24019" w:rsidRDefault="00F24019" w:rsidP="00F24019">
      <w:pPr>
        <w:ind w:left="720"/>
        <w:rPr>
          <w:rFonts w:asciiTheme="minorHAnsi" w:hAnsiTheme="minorHAnsi" w:cstheme="minorHAnsi"/>
        </w:rPr>
      </w:pPr>
    </w:p>
    <w:p w:rsidR="00E857BF" w:rsidRPr="00F24019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F24019">
        <w:rPr>
          <w:rFonts w:ascii="Segoe UI" w:hAnsi="Segoe UI" w:cs="Segoe UI"/>
        </w:rPr>
        <w:t>Рекомендуемые ресурсы</w:t>
      </w:r>
    </w:p>
    <w:p w:rsidR="0078010D" w:rsidRDefault="0078010D" w:rsidP="0078010D">
      <w:pPr>
        <w:rPr>
          <w:rStyle w:val="a9"/>
          <w:rFonts w:asciiTheme="minorHAnsi" w:hAnsiTheme="minorHAnsi"/>
        </w:rPr>
      </w:pPr>
      <w:hyperlink r:id="rId7" w:history="1">
        <w:r>
          <w:rPr>
            <w:rStyle w:val="a9"/>
            <w:rFonts w:asciiTheme="minorHAnsi" w:hAnsiTheme="minorHAnsi"/>
            <w:lang w:val="en-US"/>
          </w:rPr>
          <w:t>http</w:t>
        </w:r>
        <w:r>
          <w:rPr>
            <w:rStyle w:val="a9"/>
            <w:rFonts w:asciiTheme="minorHAnsi" w:hAnsiTheme="minorHAnsi"/>
          </w:rPr>
          <w:t>://</w:t>
        </w:r>
        <w:r>
          <w:rPr>
            <w:rStyle w:val="a9"/>
            <w:rFonts w:asciiTheme="minorHAnsi" w:hAnsiTheme="minorHAnsi"/>
            <w:lang w:val="en-US"/>
          </w:rPr>
          <w:t>w</w:t>
        </w:r>
        <w:r>
          <w:rPr>
            <w:rStyle w:val="a9"/>
            <w:rFonts w:asciiTheme="minorHAnsi" w:hAnsiTheme="minorHAnsi"/>
          </w:rPr>
          <w:t>3</w:t>
        </w:r>
        <w:r>
          <w:rPr>
            <w:rStyle w:val="a9"/>
            <w:rFonts w:asciiTheme="minorHAnsi" w:hAnsiTheme="minorHAnsi"/>
            <w:lang w:val="en-US"/>
          </w:rPr>
          <w:t>schools</w:t>
        </w:r>
        <w:r>
          <w:rPr>
            <w:rStyle w:val="a9"/>
            <w:rFonts w:asciiTheme="minorHAnsi" w:hAnsiTheme="minorHAnsi"/>
          </w:rPr>
          <w:t>.</w:t>
        </w:r>
        <w:r>
          <w:rPr>
            <w:rStyle w:val="a9"/>
            <w:rFonts w:asciiTheme="minorHAnsi" w:hAnsiTheme="minorHAnsi"/>
            <w:lang w:val="en-US"/>
          </w:rPr>
          <w:t>com</w:t>
        </w:r>
      </w:hyperlink>
    </w:p>
    <w:p w:rsidR="0078010D" w:rsidRDefault="0078010D" w:rsidP="0078010D">
      <w:pPr>
        <w:rPr>
          <w:rFonts w:asciiTheme="minorHAnsi" w:hAnsiTheme="minorHAnsi" w:cstheme="minorHAnsi"/>
          <w:lang w:val="uk-UA"/>
        </w:rPr>
      </w:pPr>
      <w:hyperlink r:id="rId8" w:history="1">
        <w:r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EB6B72" w:rsidRPr="00F24019" w:rsidRDefault="0078010D" w:rsidP="0078010D">
      <w:pPr>
        <w:rPr>
          <w:rFonts w:asciiTheme="minorHAnsi" w:hAnsiTheme="minorHAnsi" w:cstheme="minorHAnsi"/>
        </w:rPr>
      </w:pPr>
      <w:hyperlink r:id="rId9" w:history="1">
        <w:r>
          <w:rPr>
            <w:rStyle w:val="a9"/>
            <w:rFonts w:asciiTheme="minorHAnsi" w:hAnsiTheme="minorHAnsi" w:cstheme="minorHAnsi"/>
          </w:rPr>
          <w:t>http://www.htmlcodetutorial.com/</w:t>
        </w:r>
      </w:hyperlink>
      <w:bookmarkStart w:id="0" w:name="_GoBack"/>
      <w:bookmarkEnd w:id="0"/>
    </w:p>
    <w:sectPr w:rsidR="00EB6B72" w:rsidRPr="00F24019" w:rsidSect="0053294F">
      <w:footerReference w:type="default" r:id="rId10"/>
      <w:pgSz w:w="11907" w:h="16839"/>
      <w:pgMar w:top="720" w:right="1440" w:bottom="720" w:left="1440" w:header="720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43" w:rsidRDefault="000A3643" w:rsidP="00BC5ABF">
      <w:r>
        <w:separator/>
      </w:r>
    </w:p>
  </w:endnote>
  <w:endnote w:type="continuationSeparator" w:id="0">
    <w:p w:rsidR="000A3643" w:rsidRDefault="000A3643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10D" w:rsidRDefault="0078010D" w:rsidP="0078010D">
        <w:pPr>
          <w:pStyle w:val="a7"/>
          <w:jc w:val="right"/>
          <w:rPr>
            <w:noProof/>
          </w:rPr>
        </w:pPr>
      </w:p>
      <w:tbl>
        <w:tblPr>
          <w:tblStyle w:val="ac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78010D" w:rsidTr="0078010D">
          <w:tc>
            <w:tcPr>
              <w:tcW w:w="190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40A7FF2B" wp14:editId="07F4FA61">
                    <wp:extent cx="762000" cy="533400"/>
                    <wp:effectExtent l="0" t="0" r="0" b="0"/>
                    <wp:docPr id="2" name="Рисунок 2" descr="WebCamp_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6" descr="WebCamp_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 2015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10 Darvina Str., 13 office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78010D" w:rsidRDefault="0078010D" w:rsidP="0078010D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t.  +380 (44) 235-6117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E-mail: info@webcamp.com.ua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Site: webcamp.com.ua</w:t>
              </w:r>
            </w:p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:rsidR="0078010D" w:rsidRDefault="0078010D" w:rsidP="0078010D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>
                <w:rPr>
                  <w:sz w:val="12"/>
                  <w:szCs w:val="12"/>
                  <w:lang w:val="en-US"/>
                </w:rPr>
                <w:t xml:space="preserve">Page | </w:t>
              </w:r>
              <w:r>
                <w:rPr>
                  <w:sz w:val="12"/>
                  <w:szCs w:val="12"/>
                  <w:lang w:val="en-US"/>
                </w:rPr>
                <w:fldChar w:fldCharType="begin"/>
              </w:r>
              <w:r>
                <w:rPr>
                  <w:sz w:val="12"/>
                  <w:szCs w:val="12"/>
                  <w:lang w:val="en-US"/>
                </w:rPr>
                <w:instrText>PAGE   \* MERGEFORMAT</w:instrText>
              </w:r>
              <w:r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1</w:t>
              </w:r>
              <w:r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Frontend-basic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8</w:t>
              </w:r>
            </w:p>
            <w:p w:rsidR="0078010D" w:rsidRDefault="0078010D" w:rsidP="0078010D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Last modified:  2015</w:t>
              </w:r>
            </w:p>
            <w:p w:rsidR="0078010D" w:rsidRDefault="0078010D" w:rsidP="0078010D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8F2956" w:rsidRDefault="000A3643" w:rsidP="0078010D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43" w:rsidRDefault="000A3643" w:rsidP="00BC5ABF">
      <w:r>
        <w:separator/>
      </w:r>
    </w:p>
  </w:footnote>
  <w:footnote w:type="continuationSeparator" w:id="0">
    <w:p w:rsidR="000A3643" w:rsidRDefault="000A3643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39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A2BE2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163CF2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B39CB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03E04"/>
    <w:multiLevelType w:val="hybridMultilevel"/>
    <w:tmpl w:val="B820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A199F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424E6DAC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B716FEE"/>
    <w:multiLevelType w:val="hybridMultilevel"/>
    <w:tmpl w:val="2CDAF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</w:num>
  <w:num w:numId="5">
    <w:abstractNumId w:val="3"/>
  </w:num>
  <w:num w:numId="6">
    <w:abstractNumId w:val="23"/>
  </w:num>
  <w:num w:numId="7">
    <w:abstractNumId w:val="16"/>
  </w:num>
  <w:num w:numId="8">
    <w:abstractNumId w:val="21"/>
  </w:num>
  <w:num w:numId="9">
    <w:abstractNumId w:val="20"/>
  </w:num>
  <w:num w:numId="10">
    <w:abstractNumId w:val="6"/>
  </w:num>
  <w:num w:numId="11">
    <w:abstractNumId w:val="24"/>
  </w:num>
  <w:num w:numId="12">
    <w:abstractNumId w:val="22"/>
  </w:num>
  <w:num w:numId="13">
    <w:abstractNumId w:val="18"/>
  </w:num>
  <w:num w:numId="14">
    <w:abstractNumId w:val="1"/>
  </w:num>
  <w:num w:numId="15">
    <w:abstractNumId w:val="13"/>
  </w:num>
  <w:num w:numId="16">
    <w:abstractNumId w:val="12"/>
  </w:num>
  <w:num w:numId="17">
    <w:abstractNumId w:val="0"/>
  </w:num>
  <w:num w:numId="18">
    <w:abstractNumId w:val="9"/>
  </w:num>
  <w:num w:numId="19">
    <w:abstractNumId w:val="2"/>
  </w:num>
  <w:num w:numId="20">
    <w:abstractNumId w:val="4"/>
  </w:num>
  <w:num w:numId="21">
    <w:abstractNumId w:val="7"/>
  </w:num>
  <w:num w:numId="22">
    <w:abstractNumId w:val="8"/>
  </w:num>
  <w:num w:numId="23">
    <w:abstractNumId w:val="14"/>
  </w:num>
  <w:num w:numId="24">
    <w:abstractNumId w:val="5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61EB0"/>
    <w:rsid w:val="00064507"/>
    <w:rsid w:val="000720DA"/>
    <w:rsid w:val="00084BD0"/>
    <w:rsid w:val="000968B5"/>
    <w:rsid w:val="000A3643"/>
    <w:rsid w:val="00121762"/>
    <w:rsid w:val="00137C05"/>
    <w:rsid w:val="00184994"/>
    <w:rsid w:val="00197971"/>
    <w:rsid w:val="001D3D17"/>
    <w:rsid w:val="001E483E"/>
    <w:rsid w:val="002022F1"/>
    <w:rsid w:val="00225B0E"/>
    <w:rsid w:val="002279ED"/>
    <w:rsid w:val="00232A05"/>
    <w:rsid w:val="002362FB"/>
    <w:rsid w:val="00272B7A"/>
    <w:rsid w:val="0027748F"/>
    <w:rsid w:val="00290348"/>
    <w:rsid w:val="002B00C9"/>
    <w:rsid w:val="002E275B"/>
    <w:rsid w:val="003070D4"/>
    <w:rsid w:val="00316F78"/>
    <w:rsid w:val="00317BA0"/>
    <w:rsid w:val="003420AB"/>
    <w:rsid w:val="003427B1"/>
    <w:rsid w:val="0035379E"/>
    <w:rsid w:val="0036370E"/>
    <w:rsid w:val="003922BD"/>
    <w:rsid w:val="003A4848"/>
    <w:rsid w:val="003C5E46"/>
    <w:rsid w:val="003D3A5A"/>
    <w:rsid w:val="00400F8C"/>
    <w:rsid w:val="00424007"/>
    <w:rsid w:val="00465D85"/>
    <w:rsid w:val="0047731C"/>
    <w:rsid w:val="004850D0"/>
    <w:rsid w:val="004C0E68"/>
    <w:rsid w:val="004D0DE7"/>
    <w:rsid w:val="004F30E5"/>
    <w:rsid w:val="00501673"/>
    <w:rsid w:val="0053294F"/>
    <w:rsid w:val="00535697"/>
    <w:rsid w:val="00566913"/>
    <w:rsid w:val="00566D34"/>
    <w:rsid w:val="005872DF"/>
    <w:rsid w:val="005C4F33"/>
    <w:rsid w:val="005E7087"/>
    <w:rsid w:val="005F348A"/>
    <w:rsid w:val="00600F21"/>
    <w:rsid w:val="00627487"/>
    <w:rsid w:val="00635122"/>
    <w:rsid w:val="00657687"/>
    <w:rsid w:val="00662DBE"/>
    <w:rsid w:val="00675FC7"/>
    <w:rsid w:val="006762EB"/>
    <w:rsid w:val="00683B6B"/>
    <w:rsid w:val="00694BCF"/>
    <w:rsid w:val="006B2A4B"/>
    <w:rsid w:val="006F6001"/>
    <w:rsid w:val="00710808"/>
    <w:rsid w:val="00716CA1"/>
    <w:rsid w:val="0072619B"/>
    <w:rsid w:val="0078010D"/>
    <w:rsid w:val="00792890"/>
    <w:rsid w:val="007C11C0"/>
    <w:rsid w:val="007D1D90"/>
    <w:rsid w:val="007D3453"/>
    <w:rsid w:val="007E1568"/>
    <w:rsid w:val="00820874"/>
    <w:rsid w:val="00844536"/>
    <w:rsid w:val="00850E8A"/>
    <w:rsid w:val="00863206"/>
    <w:rsid w:val="00863980"/>
    <w:rsid w:val="00891932"/>
    <w:rsid w:val="008935FA"/>
    <w:rsid w:val="008F13B4"/>
    <w:rsid w:val="008F2956"/>
    <w:rsid w:val="009222A4"/>
    <w:rsid w:val="00925C58"/>
    <w:rsid w:val="00946B64"/>
    <w:rsid w:val="00946E02"/>
    <w:rsid w:val="009679A4"/>
    <w:rsid w:val="00980C59"/>
    <w:rsid w:val="009B4137"/>
    <w:rsid w:val="009F3E7F"/>
    <w:rsid w:val="00A35C34"/>
    <w:rsid w:val="00A43354"/>
    <w:rsid w:val="00A43CD8"/>
    <w:rsid w:val="00A73053"/>
    <w:rsid w:val="00A85415"/>
    <w:rsid w:val="00A957F4"/>
    <w:rsid w:val="00AE5D51"/>
    <w:rsid w:val="00B22C8A"/>
    <w:rsid w:val="00B3383F"/>
    <w:rsid w:val="00B50204"/>
    <w:rsid w:val="00B52685"/>
    <w:rsid w:val="00B61517"/>
    <w:rsid w:val="00B91B2D"/>
    <w:rsid w:val="00BC5ABF"/>
    <w:rsid w:val="00BD7D58"/>
    <w:rsid w:val="00C03668"/>
    <w:rsid w:val="00C310EE"/>
    <w:rsid w:val="00C474FF"/>
    <w:rsid w:val="00CD3801"/>
    <w:rsid w:val="00D20197"/>
    <w:rsid w:val="00D209C6"/>
    <w:rsid w:val="00D326F9"/>
    <w:rsid w:val="00D918B9"/>
    <w:rsid w:val="00DE5C79"/>
    <w:rsid w:val="00E04AD1"/>
    <w:rsid w:val="00E101F0"/>
    <w:rsid w:val="00E10BA8"/>
    <w:rsid w:val="00E117A6"/>
    <w:rsid w:val="00E455D4"/>
    <w:rsid w:val="00E83AB6"/>
    <w:rsid w:val="00E857BF"/>
    <w:rsid w:val="00EB6B72"/>
    <w:rsid w:val="00F24019"/>
    <w:rsid w:val="00F331F9"/>
    <w:rsid w:val="00F43B29"/>
    <w:rsid w:val="00F71C16"/>
    <w:rsid w:val="00F81574"/>
    <w:rsid w:val="00F92C8D"/>
    <w:rsid w:val="00F93774"/>
    <w:rsid w:val="00FC5F4D"/>
    <w:rsid w:val="00FD5E05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7B7584-B820-45B5-920D-FDBE55BA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rsid w:val="00A35C34"/>
    <w:pPr>
      <w:spacing w:before="120" w:after="120"/>
      <w:ind w:firstLine="480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877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56</cp:revision>
  <cp:lastPrinted>2012-05-08T08:24:00Z</cp:lastPrinted>
  <dcterms:created xsi:type="dcterms:W3CDTF">2011-06-22T12:31:00Z</dcterms:created>
  <dcterms:modified xsi:type="dcterms:W3CDTF">2015-09-19T18:12:00Z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